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Emmanuel Ndaliro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+254 728 427 263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A33s phone covers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A33s Phones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160000.0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A33s Chargers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A33s  Smart Pens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A33s  Wireless Chargers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38500.0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Samsung Galaxy A53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45000.0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225000.0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553500.0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608850.0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